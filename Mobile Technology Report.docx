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C6554A" w:rsidP="00C6554A">
      <w:pPr>
        <w:pStyle w:val="Photo"/>
        <w:rPr>
          <w:noProof/>
          <w:lang w:val="en-GB" w:eastAsia="en-GB"/>
        </w:rPr>
      </w:pPr>
      <w:bookmarkStart w:id="0" w:name="_Toc321147149"/>
      <w:bookmarkStart w:id="1" w:name="_Toc318188227"/>
      <w:bookmarkStart w:id="2" w:name="_Toc318188327"/>
      <w:bookmarkStart w:id="3" w:name="_Toc318189312"/>
      <w:bookmarkStart w:id="4" w:name="_Toc321147011"/>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FC2575" w:rsidRDefault="00FC2575" w:rsidP="00C6554A">
      <w:pPr>
        <w:pStyle w:val="Photo"/>
        <w:rPr>
          <w:noProof/>
          <w:lang w:val="en-GB" w:eastAsia="en-GB"/>
        </w:rPr>
      </w:pPr>
    </w:p>
    <w:p w:rsidR="00ED2817" w:rsidRDefault="00ED2817" w:rsidP="00C6554A">
      <w:pPr>
        <w:pStyle w:val="Photo"/>
        <w:rPr>
          <w:noProof/>
          <w:lang w:val="en-GB" w:eastAsia="en-GB"/>
        </w:rPr>
      </w:pPr>
    </w:p>
    <w:p w:rsidR="00ED2817" w:rsidRDefault="00ED2817" w:rsidP="00C6554A">
      <w:pPr>
        <w:pStyle w:val="Photo"/>
        <w:rPr>
          <w:noProof/>
          <w:lang w:val="en-GB" w:eastAsia="en-GB"/>
        </w:rPr>
      </w:pPr>
    </w:p>
    <w:p w:rsidR="00FC2575" w:rsidRPr="008B5277" w:rsidRDefault="00FC2575" w:rsidP="00C6554A">
      <w:pPr>
        <w:pStyle w:val="Photo"/>
      </w:pPr>
    </w:p>
    <w:bookmarkEnd w:id="0"/>
    <w:bookmarkEnd w:id="1"/>
    <w:bookmarkEnd w:id="2"/>
    <w:bookmarkEnd w:id="3"/>
    <w:bookmarkEnd w:id="4"/>
    <w:p w:rsidR="00C6554A" w:rsidRPr="00D5413C" w:rsidRDefault="00FC2575" w:rsidP="00FC2575">
      <w:pPr>
        <w:pStyle w:val="Title"/>
      </w:pPr>
      <w:r>
        <w:t>Mobile Technology</w:t>
      </w:r>
    </w:p>
    <w:p w:rsidR="00FC2575" w:rsidRDefault="00FC2575" w:rsidP="00FC2575">
      <w:pPr>
        <w:jc w:val="center"/>
        <w:rPr>
          <w:b/>
          <w:u w:val="single"/>
        </w:rPr>
      </w:pPr>
      <w:r>
        <w:t>Neil Boyd</w:t>
      </w:r>
      <w:r w:rsidR="00C6554A">
        <w:t xml:space="preserve"> | </w:t>
      </w:r>
      <w:r>
        <w:t>Mobile Technology</w:t>
      </w:r>
      <w:r w:rsidR="00C6554A">
        <w:t xml:space="preserve"> |</w:t>
      </w:r>
      <w:r w:rsidR="00C6554A" w:rsidRPr="00D5413C">
        <w:t xml:space="preserve"> </w:t>
      </w:r>
      <w:r>
        <w:t>April 2017</w:t>
      </w:r>
      <w:r w:rsidR="00C6554A">
        <w:br w:type="page"/>
      </w:r>
    </w:p>
    <w:p w:rsidR="00FA2566" w:rsidRDefault="00FA2566" w:rsidP="00FA2566">
      <w:pPr>
        <w:pStyle w:val="Title"/>
      </w:pPr>
      <w:r>
        <w:lastRenderedPageBreak/>
        <w:t xml:space="preserve">Contents </w:t>
      </w:r>
    </w:p>
    <w:p w:rsidR="00FA2566" w:rsidRDefault="00FA2566" w:rsidP="00FC2575">
      <w:pPr>
        <w:rPr>
          <w:b/>
          <w:u w:val="single"/>
        </w:rPr>
      </w:pPr>
    </w:p>
    <w:sdt>
      <w:sdtPr>
        <w:rPr>
          <w:rFonts w:asciiTheme="minorHAnsi" w:eastAsiaTheme="minorEastAsia" w:hAnsiTheme="minorHAnsi" w:cs="Times New Roman"/>
          <w:color w:val="auto"/>
          <w:sz w:val="22"/>
          <w:szCs w:val="22"/>
        </w:rPr>
        <w:id w:val="1468474387"/>
        <w:docPartObj>
          <w:docPartGallery w:val="Table of Contents"/>
          <w:docPartUnique/>
        </w:docPartObj>
      </w:sdtPr>
      <w:sdtContent>
        <w:p w:rsidR="006B68F5" w:rsidRDefault="006B68F5">
          <w:pPr>
            <w:pStyle w:val="TOCHeading"/>
          </w:pPr>
          <w:r>
            <w:t>Table of Contents</w:t>
          </w:r>
        </w:p>
        <w:p w:rsidR="006B68F5" w:rsidRDefault="006B68F5">
          <w:pPr>
            <w:pStyle w:val="TOC1"/>
          </w:pPr>
          <w:r>
            <w:rPr>
              <w:b/>
              <w:bCs/>
            </w:rPr>
            <w:t>Describe Mobile Technology</w:t>
          </w:r>
          <w:r>
            <w:ptab w:relativeTo="margin" w:alignment="right" w:leader="dot"/>
          </w:r>
          <w:r>
            <w:rPr>
              <w:b/>
              <w:bCs/>
            </w:rPr>
            <w:t>2</w:t>
          </w:r>
        </w:p>
        <w:p w:rsidR="006B68F5" w:rsidRDefault="006B68F5" w:rsidP="006B68F5">
          <w:pPr>
            <w:pStyle w:val="TOC1"/>
            <w:rPr>
              <w:b/>
              <w:bCs/>
            </w:rPr>
          </w:pPr>
          <w:r>
            <w:rPr>
              <w:b/>
              <w:bCs/>
            </w:rPr>
            <w:t>Web Apps Vs Native Apps in Mobile Phones</w:t>
          </w:r>
          <w:r>
            <w:ptab w:relativeTo="margin" w:alignment="right" w:leader="dot"/>
          </w:r>
          <w:r>
            <w:rPr>
              <w:b/>
              <w:bCs/>
            </w:rPr>
            <w:t>2</w:t>
          </w:r>
        </w:p>
        <w:p w:rsidR="00AB414A" w:rsidRDefault="006B68F5" w:rsidP="006B68F5">
          <w:pPr>
            <w:pStyle w:val="TOC1"/>
            <w:rPr>
              <w:b/>
              <w:bCs/>
            </w:rPr>
          </w:pPr>
          <w:r>
            <w:rPr>
              <w:b/>
              <w:bCs/>
            </w:rPr>
            <w:t xml:space="preserve">Security Concerns </w:t>
          </w:r>
          <w:r w:rsidR="00AB414A">
            <w:rPr>
              <w:b/>
              <w:bCs/>
            </w:rPr>
            <w:t>of Mobile Technology</w:t>
          </w:r>
          <w:r>
            <w:ptab w:relativeTo="margin" w:alignment="right" w:leader="dot"/>
          </w:r>
          <w:r>
            <w:rPr>
              <w:b/>
              <w:bCs/>
            </w:rPr>
            <w:t>3</w:t>
          </w:r>
        </w:p>
        <w:p w:rsidR="006B68F5" w:rsidRPr="00AB414A" w:rsidRDefault="00AB414A" w:rsidP="00AB414A">
          <w:pPr>
            <w:pStyle w:val="TOC1"/>
          </w:pPr>
          <w:r>
            <w:rPr>
              <w:b/>
              <w:bCs/>
            </w:rPr>
            <w:t>Bibliography</w:t>
          </w:r>
          <w:r>
            <w:ptab w:relativeTo="margin" w:alignment="right" w:leader="dot"/>
          </w:r>
          <w:r>
            <w:rPr>
              <w:b/>
              <w:bCs/>
            </w:rPr>
            <w:t>4</w:t>
          </w:r>
        </w:p>
      </w:sdtContent>
    </w:sdt>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6B68F5" w:rsidRDefault="006B68F5" w:rsidP="00FC2575">
      <w:pPr>
        <w:rPr>
          <w:b/>
          <w:u w:val="single"/>
        </w:rPr>
      </w:pPr>
    </w:p>
    <w:p w:rsidR="006B68F5" w:rsidRDefault="006B68F5" w:rsidP="00FC2575">
      <w:pPr>
        <w:rPr>
          <w:b/>
          <w:u w:val="single"/>
        </w:rPr>
      </w:pPr>
    </w:p>
    <w:p w:rsidR="00FC2575" w:rsidRDefault="00FC2575" w:rsidP="00FC2575">
      <w:pPr>
        <w:rPr>
          <w:b/>
          <w:u w:val="single"/>
        </w:rPr>
      </w:pPr>
      <w:r>
        <w:rPr>
          <w:b/>
          <w:u w:val="single"/>
        </w:rPr>
        <w:t>Describe the various network technologies in use</w:t>
      </w:r>
    </w:p>
    <w:p w:rsidR="00FC2575" w:rsidRDefault="00FC2575" w:rsidP="00FC2575">
      <w:r>
        <w:t>What is the definition of mobile technology? Mobile technology is the technology used for cellular communication and has evolved rapidly over the past few years. For the past two decades, a standard mobile device has changed since the pager to being an all in one device combining: mobile phone, GPS, internet capabilities, h</w:t>
      </w:r>
      <w:r w:rsidR="006B68F5">
        <w:t xml:space="preserve">andheld game console and more. </w:t>
      </w:r>
    </w:p>
    <w:p w:rsidR="00FC2575" w:rsidRDefault="00FC2575" w:rsidP="00FC2575">
      <w:pPr>
        <w:rPr>
          <w:b/>
          <w:u w:val="single"/>
        </w:rPr>
      </w:pPr>
      <w:r>
        <w:rPr>
          <w:b/>
          <w:u w:val="single"/>
        </w:rPr>
        <w:t>Identify differences between web and native apps on mobiles and pros and cons</w:t>
      </w:r>
    </w:p>
    <w:p w:rsidR="009F7477" w:rsidRDefault="00751D04" w:rsidP="00300633">
      <w:r>
        <w:t>To identify the differences between web and native apps</w:t>
      </w:r>
      <w:r w:rsidR="002B5A58">
        <w:t xml:space="preserve"> we need to know what they are. W</w:t>
      </w:r>
      <w:r>
        <w:t xml:space="preserve">eb apps on mobile devices </w:t>
      </w:r>
      <w:r w:rsidR="002B5A58">
        <w:t>are apps that are accessed through a web browser on a mobile device</w:t>
      </w:r>
      <w:r w:rsidR="00A731B3">
        <w:t xml:space="preserve"> and only require a web browser to access them like Safari, Chrome or Mozilla Firefox.</w:t>
      </w:r>
      <w:r w:rsidR="00300633">
        <w:t xml:space="preserve"> For example: Accessing the Facebook page on the Safari Web Browser.</w:t>
      </w:r>
      <w:r w:rsidR="009F7477">
        <w:t xml:space="preserve"> </w:t>
      </w:r>
      <w:r w:rsidR="00A731B3">
        <w:t xml:space="preserve">Native apps are applications that are installed directly onto the mobile device and an internet connection isn’t vital to the running of the application. Continuing with the example of Facebook, you can start the application and use certain features offline however internet connectivity is important, it is not essential to the running of the application. </w:t>
      </w:r>
      <w:r w:rsidR="009F7477">
        <w:t>A</w:t>
      </w:r>
      <w:r w:rsidR="004560BB">
        <w:t>dvantage</w:t>
      </w:r>
      <w:r w:rsidR="009F7477">
        <w:t>s of using a web app are:</w:t>
      </w:r>
      <w:bookmarkStart w:id="5" w:name="_GoBack"/>
      <w:bookmarkEnd w:id="5"/>
    </w:p>
    <w:p w:rsidR="00FC2575" w:rsidRDefault="009F7477" w:rsidP="009F7477">
      <w:pPr>
        <w:pStyle w:val="ListParagraph"/>
        <w:numPr>
          <w:ilvl w:val="0"/>
          <w:numId w:val="16"/>
        </w:numPr>
      </w:pPr>
      <w:r>
        <w:t>C</w:t>
      </w:r>
      <w:r w:rsidR="00300633">
        <w:t>ompan</w:t>
      </w:r>
      <w:r w:rsidR="004560BB">
        <w:t>y</w:t>
      </w:r>
      <w:r>
        <w:t>’s</w:t>
      </w:r>
      <w:r w:rsidR="004560BB">
        <w:t xml:space="preserve"> o</w:t>
      </w:r>
      <w:r w:rsidR="00FC2575">
        <w:t>nly need to make one website for it to work on many platforms instead of developing different apps for each one</w:t>
      </w:r>
      <w:r w:rsidR="004560BB">
        <w:t>.</w:t>
      </w:r>
    </w:p>
    <w:p w:rsidR="00FC2575" w:rsidRDefault="00FC2575" w:rsidP="00FC2575">
      <w:pPr>
        <w:pStyle w:val="ListParagraph"/>
        <w:numPr>
          <w:ilvl w:val="0"/>
          <w:numId w:val="16"/>
        </w:numPr>
      </w:pPr>
      <w:r>
        <w:t>Easier to maintain as you just need to update the code for the website to change the app on each platform</w:t>
      </w:r>
    </w:p>
    <w:p w:rsidR="00FC2575" w:rsidRDefault="00FC2575" w:rsidP="00FC2575">
      <w:pPr>
        <w:pStyle w:val="ListParagraph"/>
        <w:numPr>
          <w:ilvl w:val="0"/>
          <w:numId w:val="16"/>
        </w:numPr>
      </w:pPr>
      <w:r>
        <w:t>Don’t need to be downloaded to the device.</w:t>
      </w:r>
    </w:p>
    <w:p w:rsidR="00FC2575" w:rsidRDefault="00FC2575" w:rsidP="00FC2575">
      <w:r>
        <w:t xml:space="preserve">Cons: </w:t>
      </w:r>
    </w:p>
    <w:p w:rsidR="00FC2575" w:rsidRDefault="00FC2575" w:rsidP="00FC2575">
      <w:pPr>
        <w:pStyle w:val="ListParagraph"/>
        <w:numPr>
          <w:ilvl w:val="0"/>
          <w:numId w:val="16"/>
        </w:numPr>
      </w:pPr>
      <w:r>
        <w:t>Need an internet connection to be able to use them.</w:t>
      </w:r>
    </w:p>
    <w:p w:rsidR="00FC2575" w:rsidRDefault="00FC2575" w:rsidP="00FC2575">
      <w:pPr>
        <w:pStyle w:val="ListParagraph"/>
        <w:numPr>
          <w:ilvl w:val="0"/>
          <w:numId w:val="16"/>
        </w:numPr>
      </w:pPr>
      <w:r>
        <w:t>Mobile apps have a limited scope for accessing features on a mobile device.</w:t>
      </w:r>
    </w:p>
    <w:p w:rsidR="00FC2575" w:rsidRDefault="00FC2575" w:rsidP="00FC2575">
      <w:pPr>
        <w:pStyle w:val="ListParagraph"/>
        <w:numPr>
          <w:ilvl w:val="0"/>
          <w:numId w:val="16"/>
        </w:numPr>
      </w:pPr>
      <w:r>
        <w:t xml:space="preserve">Web apps aren’t not listed in a app store like </w:t>
      </w:r>
      <w:proofErr w:type="spellStart"/>
      <w:r>
        <w:t>ITunes</w:t>
      </w:r>
      <w:proofErr w:type="spellEnd"/>
      <w:r>
        <w:t xml:space="preserve"> or Google Play so it can be harder </w:t>
      </w:r>
    </w:p>
    <w:p w:rsidR="00FC2575" w:rsidRDefault="00FC2575" w:rsidP="00FC2575">
      <w:r>
        <w:t xml:space="preserve">A native application is an application program that has been developed for use on a platform or device. </w:t>
      </w:r>
    </w:p>
    <w:p w:rsidR="00FC2575" w:rsidRDefault="00FC2575" w:rsidP="00FC2575">
      <w:r>
        <w:t>Pros:</w:t>
      </w:r>
    </w:p>
    <w:p w:rsidR="00FC2575" w:rsidRDefault="00FC2575" w:rsidP="00FC2575">
      <w:pPr>
        <w:pStyle w:val="ListParagraph"/>
        <w:numPr>
          <w:ilvl w:val="0"/>
          <w:numId w:val="16"/>
        </w:numPr>
      </w:pPr>
      <w:r>
        <w:t xml:space="preserve">Since native apps work with the device’s built-in features, they are easier to work with </w:t>
      </w:r>
      <w:proofErr w:type="gramStart"/>
      <w:r>
        <w:t>and also</w:t>
      </w:r>
      <w:proofErr w:type="gramEnd"/>
      <w:r>
        <w:t xml:space="preserve"> perform faster on the device.</w:t>
      </w:r>
    </w:p>
    <w:p w:rsidR="00FC2575" w:rsidRDefault="00FC2575" w:rsidP="00FC2575">
      <w:pPr>
        <w:pStyle w:val="ListParagraph"/>
        <w:numPr>
          <w:ilvl w:val="0"/>
          <w:numId w:val="16"/>
        </w:numPr>
      </w:pPr>
      <w:r>
        <w:t>Native apps can be submitted and downloaded from app stores.</w:t>
      </w:r>
    </w:p>
    <w:p w:rsidR="00FC2575" w:rsidRDefault="00FC2575" w:rsidP="00FC2575">
      <w:pPr>
        <w:pStyle w:val="ListParagraph"/>
        <w:numPr>
          <w:ilvl w:val="0"/>
          <w:numId w:val="16"/>
        </w:numPr>
      </w:pPr>
      <w:r>
        <w:t>As they are submitted to app stores they go through approval by the store.</w:t>
      </w:r>
    </w:p>
    <w:p w:rsidR="00FC2575" w:rsidRDefault="00FC2575" w:rsidP="00FC2575">
      <w:pPr>
        <w:pStyle w:val="ListParagraph"/>
        <w:numPr>
          <w:ilvl w:val="0"/>
          <w:numId w:val="16"/>
        </w:numPr>
      </w:pPr>
    </w:p>
    <w:p w:rsidR="00FC2575" w:rsidRDefault="00FC2575" w:rsidP="00FC2575"/>
    <w:p w:rsidR="00FC2575" w:rsidRDefault="00FC2575" w:rsidP="00FC2575">
      <w:r>
        <w:lastRenderedPageBreak/>
        <w:t>Cons:</w:t>
      </w:r>
    </w:p>
    <w:p w:rsidR="00FC2575" w:rsidRDefault="00FC2575" w:rsidP="00FC2575"/>
    <w:p w:rsidR="006B68F5" w:rsidRDefault="006B68F5" w:rsidP="00FC2575"/>
    <w:p w:rsidR="006B68F5" w:rsidRDefault="006B68F5" w:rsidP="00FC2575"/>
    <w:p w:rsidR="00FC2575" w:rsidRDefault="00FC2575" w:rsidP="00FC2575">
      <w:pPr>
        <w:rPr>
          <w:b/>
          <w:u w:val="single"/>
        </w:rPr>
      </w:pPr>
      <w:r>
        <w:rPr>
          <w:b/>
          <w:u w:val="single"/>
        </w:rPr>
        <w:t>Describe security concerns of mobile technology</w:t>
      </w:r>
    </w:p>
    <w:p w:rsidR="00ED2817" w:rsidRDefault="00FC2575" w:rsidP="00FC2575">
      <w:r>
        <w:t>As time goes on and the advances in mobile technology are adopted more in commercial and civilian use, security flaws are being found</w:t>
      </w:r>
      <w:r w:rsidR="00CD38CD">
        <w:t xml:space="preserve"> nearly every day in the software of these devices</w:t>
      </w:r>
      <w:r>
        <w:t xml:space="preserve"> and exploited more and more. </w:t>
      </w:r>
      <w:r w:rsidR="00ED2817" w:rsidRPr="00CD38CD">
        <w:rPr>
          <w:highlight w:val="yellow"/>
        </w:rPr>
        <w:t>Due to the</w:t>
      </w:r>
      <w:r w:rsidR="00AB414A" w:rsidRPr="00CD38CD">
        <w:rPr>
          <w:highlight w:val="yellow"/>
        </w:rPr>
        <w:t xml:space="preserve"> popularity</w:t>
      </w:r>
      <w:r w:rsidR="00ED2817" w:rsidRPr="00CD38CD">
        <w:rPr>
          <w:highlight w:val="yellow"/>
        </w:rPr>
        <w:t xml:space="preserve"> </w:t>
      </w:r>
      <w:r w:rsidR="00CD38CD" w:rsidRPr="00CD38CD">
        <w:rPr>
          <w:highlight w:val="yellow"/>
        </w:rPr>
        <w:t xml:space="preserve">of these technologies </w:t>
      </w:r>
      <w:r w:rsidR="00ED2817" w:rsidRPr="00CD38CD">
        <w:rPr>
          <w:highlight w:val="yellow"/>
        </w:rPr>
        <w:t>and</w:t>
      </w:r>
      <w:r w:rsidR="00CD38CD" w:rsidRPr="00CD38CD">
        <w:rPr>
          <w:highlight w:val="yellow"/>
        </w:rPr>
        <w:t xml:space="preserve"> the</w:t>
      </w:r>
      <w:r w:rsidR="00ED2817" w:rsidRPr="00CD38CD">
        <w:rPr>
          <w:highlight w:val="yellow"/>
        </w:rPr>
        <w:t xml:space="preserve"> information</w:t>
      </w:r>
      <w:r w:rsidR="00ED2817">
        <w:t xml:space="preserve"> that is stored on these devices like bank account details, passwords</w:t>
      </w:r>
      <w:r w:rsidR="00751D04">
        <w:t xml:space="preserve"> and a</w:t>
      </w:r>
      <w:r w:rsidR="00ED2817">
        <w:t xml:space="preserve"> cornucopia </w:t>
      </w:r>
      <w:r w:rsidR="00751D04">
        <w:t xml:space="preserve">of personal information. </w:t>
      </w:r>
    </w:p>
    <w:p w:rsidR="00ED2817" w:rsidRDefault="00ED2817" w:rsidP="00FC2575"/>
    <w:p w:rsidR="00FC2575" w:rsidRDefault="00FC2575" w:rsidP="00FC2575">
      <w:pPr>
        <w:rPr>
          <w:b/>
          <w:u w:val="single"/>
        </w:rPr>
      </w:pPr>
      <w:r>
        <w:rPr>
          <w:b/>
          <w:u w:val="single"/>
        </w:rPr>
        <w:t xml:space="preserve">Identify various issues surrounding the legislation, social and ethical issues </w:t>
      </w:r>
    </w:p>
    <w:p w:rsidR="00FC2575" w:rsidRDefault="00CD38CD" w:rsidP="00CD38CD">
      <w:pPr>
        <w:pStyle w:val="ListParagraph"/>
        <w:numPr>
          <w:ilvl w:val="0"/>
          <w:numId w:val="18"/>
        </w:numPr>
      </w:pPr>
      <w:r>
        <w:t>Ever changing and hard to create new laws quick enough.</w:t>
      </w:r>
    </w:p>
    <w:p w:rsidR="00CD38CD" w:rsidRDefault="00CD38CD" w:rsidP="00CD38CD">
      <w:pPr>
        <w:pStyle w:val="ListParagraph"/>
        <w:numPr>
          <w:ilvl w:val="0"/>
          <w:numId w:val="18"/>
        </w:numPr>
      </w:pPr>
      <w:r>
        <w:t xml:space="preserve">It is impacting </w:t>
      </w:r>
      <w:r w:rsidR="0039340A">
        <w:t>people’s</w:t>
      </w:r>
      <w:r w:rsidR="00751D04">
        <w:t xml:space="preserve"> day to day lives as it is used more and loss of traditional way of communication and doing things.</w:t>
      </w:r>
    </w:p>
    <w:p w:rsidR="00751D04" w:rsidRDefault="00751D04" w:rsidP="00CD38CD">
      <w:pPr>
        <w:pStyle w:val="ListParagraph"/>
        <w:numPr>
          <w:ilvl w:val="0"/>
          <w:numId w:val="18"/>
        </w:numPr>
      </w:pPr>
      <w:r>
        <w:t>Ethics?</w:t>
      </w:r>
    </w:p>
    <w:p w:rsidR="00FC2575" w:rsidRDefault="00FC2575"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39340A" w:rsidRDefault="0039340A" w:rsidP="00FC2575">
      <w:pPr>
        <w:rPr>
          <w:b/>
          <w:u w:val="single"/>
        </w:rPr>
      </w:pPr>
    </w:p>
    <w:p w:rsidR="0039340A" w:rsidRDefault="0039340A"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A2566" w:rsidRDefault="00FA2566" w:rsidP="00FC2575">
      <w:pPr>
        <w:rPr>
          <w:b/>
          <w:u w:val="single"/>
        </w:rPr>
      </w:pPr>
    </w:p>
    <w:p w:rsidR="00FC2575" w:rsidRDefault="00FC2575" w:rsidP="00FA2566">
      <w:pPr>
        <w:pStyle w:val="Title"/>
      </w:pPr>
      <w:r>
        <w:t>Bibliography</w:t>
      </w:r>
    </w:p>
    <w:p w:rsidR="00FC2575" w:rsidRDefault="009F7477" w:rsidP="00FC2575">
      <w:hyperlink r:id="rId8" w:history="1">
        <w:r w:rsidR="00FC2575">
          <w:rPr>
            <w:rStyle w:val="Hyperlink"/>
          </w:rPr>
          <w:t>https://en.wikipedia.org/wiki/Mobile_technology</w:t>
        </w:r>
      </w:hyperlink>
      <w:r w:rsidR="00FC2575">
        <w:t xml:space="preserve"> </w:t>
      </w:r>
    </w:p>
    <w:p w:rsidR="00FC2575" w:rsidRDefault="009F7477" w:rsidP="00FC2575">
      <w:hyperlink r:id="rId9" w:history="1">
        <w:r w:rsidR="00FC2575">
          <w:rPr>
            <w:rStyle w:val="Hyperlink"/>
          </w:rPr>
          <w:t>https://www.lifewire.com/native-apps-vs-web-apps-2373133</w:t>
        </w:r>
      </w:hyperlink>
      <w:r w:rsidR="00FC2575">
        <w:t xml:space="preserve"> </w:t>
      </w:r>
    </w:p>
    <w:p w:rsidR="00FC2575" w:rsidRDefault="00FC2575" w:rsidP="00FC2575"/>
    <w:p w:rsidR="00FC2575" w:rsidRDefault="00FC2575" w:rsidP="00FC2575"/>
    <w:p w:rsidR="00FC2575" w:rsidRDefault="00FC2575" w:rsidP="00FC2575"/>
    <w:p w:rsidR="00C6554A" w:rsidRDefault="00C6554A" w:rsidP="00C6554A">
      <w:pPr>
        <w:pStyle w:val="ContactInfo"/>
      </w:pPr>
    </w:p>
    <w:sectPr w:rsidR="00C6554A">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477" w:rsidRDefault="009F7477" w:rsidP="00C6554A">
      <w:pPr>
        <w:spacing w:before="0" w:after="0" w:line="240" w:lineRule="auto"/>
      </w:pPr>
      <w:r>
        <w:separator/>
      </w:r>
    </w:p>
  </w:endnote>
  <w:endnote w:type="continuationSeparator" w:id="0">
    <w:p w:rsidR="009F7477" w:rsidRDefault="009F74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477" w:rsidRDefault="009F7477" w:rsidP="00300633">
    <w:pPr>
      <w:pStyle w:val="Footer"/>
      <w:jc w:val="left"/>
    </w:pPr>
    <w:r>
      <w:t>Neil Boyd</w:t>
    </w:r>
    <w:r>
      <w:tab/>
    </w:r>
    <w:r>
      <w:tab/>
    </w:r>
    <w:r>
      <w:tab/>
    </w:r>
    <w:r>
      <w:tab/>
    </w:r>
    <w:r>
      <w:tab/>
    </w:r>
    <w:r>
      <w:tab/>
    </w:r>
    <w:r>
      <w:tab/>
    </w:r>
    <w:r>
      <w:tab/>
    </w:r>
    <w:r>
      <w:tab/>
      <w:t xml:space="preserve">Page </w:t>
    </w:r>
    <w:r>
      <w:fldChar w:fldCharType="begin"/>
    </w:r>
    <w:r>
      <w:instrText xml:space="preserve"> PAGE  \* Arabic  \* MERGEFORMAT </w:instrText>
    </w:r>
    <w:r>
      <w:fldChar w:fldCharType="separate"/>
    </w:r>
    <w:r w:rsidR="001C4F0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477" w:rsidRDefault="009F7477" w:rsidP="00C6554A">
      <w:pPr>
        <w:spacing w:before="0" w:after="0" w:line="240" w:lineRule="auto"/>
      </w:pPr>
      <w:r>
        <w:separator/>
      </w:r>
    </w:p>
  </w:footnote>
  <w:footnote w:type="continuationSeparator" w:id="0">
    <w:p w:rsidR="009F7477" w:rsidRDefault="009F747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A40C42"/>
    <w:multiLevelType w:val="hybridMultilevel"/>
    <w:tmpl w:val="024A2944"/>
    <w:lvl w:ilvl="0" w:tplc="BF48CE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1901DB1"/>
    <w:multiLevelType w:val="hybridMultilevel"/>
    <w:tmpl w:val="9F724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75"/>
    <w:rsid w:val="001C4F0D"/>
    <w:rsid w:val="002554CD"/>
    <w:rsid w:val="00293B83"/>
    <w:rsid w:val="002B4294"/>
    <w:rsid w:val="002B5A58"/>
    <w:rsid w:val="00300633"/>
    <w:rsid w:val="00333D0D"/>
    <w:rsid w:val="0039340A"/>
    <w:rsid w:val="004560BB"/>
    <w:rsid w:val="004C049F"/>
    <w:rsid w:val="005000E2"/>
    <w:rsid w:val="006A3CE7"/>
    <w:rsid w:val="006B68F5"/>
    <w:rsid w:val="00751D04"/>
    <w:rsid w:val="009F7477"/>
    <w:rsid w:val="00A731B3"/>
    <w:rsid w:val="00AB414A"/>
    <w:rsid w:val="00C6554A"/>
    <w:rsid w:val="00CD38CD"/>
    <w:rsid w:val="00ED2817"/>
    <w:rsid w:val="00ED7C44"/>
    <w:rsid w:val="00FA2566"/>
    <w:rsid w:val="00FC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3C420A"/>
  <w15:chartTrackingRefBased/>
  <w15:docId w15:val="{F034CA3E-9AC3-4FE3-B38E-4FB75D25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FC2575"/>
    <w:pPr>
      <w:spacing w:before="0" w:after="160" w:line="256" w:lineRule="auto"/>
      <w:ind w:left="720"/>
      <w:contextualSpacing/>
    </w:pPr>
    <w:rPr>
      <w:color w:val="auto"/>
      <w:lang w:val="en-GB"/>
    </w:rPr>
  </w:style>
  <w:style w:type="paragraph" w:styleId="TOCHeading">
    <w:name w:val="TOC Heading"/>
    <w:basedOn w:val="Heading1"/>
    <w:next w:val="Normal"/>
    <w:uiPriority w:val="39"/>
    <w:unhideWhenUsed/>
    <w:qFormat/>
    <w:rsid w:val="006B68F5"/>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6B68F5"/>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6B68F5"/>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6B68F5"/>
    <w:pPr>
      <w:spacing w:before="0" w:after="100" w:line="259" w:lineRule="auto"/>
      <w:ind w:left="440"/>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88771">
      <w:bodyDiv w:val="1"/>
      <w:marLeft w:val="0"/>
      <w:marRight w:val="0"/>
      <w:marTop w:val="0"/>
      <w:marBottom w:val="0"/>
      <w:divBdr>
        <w:top w:val="none" w:sz="0" w:space="0" w:color="auto"/>
        <w:left w:val="none" w:sz="0" w:space="0" w:color="auto"/>
        <w:bottom w:val="none" w:sz="0" w:space="0" w:color="auto"/>
        <w:right w:val="none" w:sz="0" w:space="0" w:color="auto"/>
      </w:divBdr>
    </w:div>
    <w:div w:id="157195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technolo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fewire.com/native-apps-vs-web-apps-23731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esco3\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2F87D-4861-4C41-8157-0205020D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131</TotalTime>
  <Pages>5</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Conesco3</dc:creator>
  <cp:keywords/>
  <dc:description/>
  <cp:lastModifiedBy>Neil Boyd</cp:lastModifiedBy>
  <cp:revision>6</cp:revision>
  <dcterms:created xsi:type="dcterms:W3CDTF">2017-05-03T21:57:00Z</dcterms:created>
  <dcterms:modified xsi:type="dcterms:W3CDTF">2017-05-04T06:45:00Z</dcterms:modified>
</cp:coreProperties>
</file>